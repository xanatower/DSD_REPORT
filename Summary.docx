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04" w:rsidRDefault="000D0464">
      <w:r>
        <w:t>Summary</w:t>
      </w:r>
    </w:p>
    <w:p w:rsidR="000D0464" w:rsidRDefault="000D0464">
      <w:r>
        <w:t>Part1</w:t>
      </w:r>
    </w:p>
    <w:p w:rsidR="000D0464" w:rsidRDefault="000D0464">
      <w:r>
        <w:t>Stage 1</w:t>
      </w:r>
    </w:p>
    <w:p w:rsidR="000D0464" w:rsidRDefault="000D0464">
      <w:r>
        <w:t xml:space="preserve">The input and output CPU module and the top level module </w:t>
      </w:r>
      <w:proofErr w:type="spellStart"/>
      <w:r>
        <w:t>myComputer</w:t>
      </w:r>
      <w:proofErr w:type="spellEnd"/>
      <w:r>
        <w:t xml:space="preserve"> were defined for later use. </w:t>
      </w:r>
    </w:p>
    <w:p w:rsidR="000D0464" w:rsidRDefault="000D0464">
      <w:r>
        <w:t>Stage 2</w:t>
      </w:r>
    </w:p>
    <w:p w:rsidR="00D05189" w:rsidRDefault="000D0464" w:rsidP="006B4C5B">
      <w:r>
        <w:t xml:space="preserve">The Synchroniser and </w:t>
      </w:r>
      <w:proofErr w:type="spellStart"/>
      <w:r>
        <w:t>Debounce</w:t>
      </w:r>
      <w:proofErr w:type="spellEnd"/>
      <w:r>
        <w:t xml:space="preserve"> module was created in </w:t>
      </w:r>
      <w:proofErr w:type="spellStart"/>
      <w:r>
        <w:t>AUXMOD.v</w:t>
      </w:r>
      <w:proofErr w:type="spellEnd"/>
      <w:r>
        <w:t xml:space="preserve">.  </w:t>
      </w:r>
    </w:p>
    <w:p w:rsidR="00D05189" w:rsidRDefault="00D05189">
      <w:r>
        <w:t>Stage 3</w:t>
      </w:r>
    </w:p>
    <w:p w:rsidR="000A6212" w:rsidRDefault="00D05189" w:rsidP="006B4C5B">
      <w:r>
        <w:t>This stage checks the correctness of input output assignment of</w:t>
      </w:r>
      <w:r w:rsidR="000A6212">
        <w:t xml:space="preserve"> CPU and </w:t>
      </w:r>
      <w:proofErr w:type="spellStart"/>
      <w:r w:rsidR="000A6212">
        <w:t>myComputer</w:t>
      </w:r>
      <w:proofErr w:type="spellEnd"/>
      <w:r w:rsidR="000A6212">
        <w:t xml:space="preserve"> by setting when reset=1, </w:t>
      </w:r>
      <w:proofErr w:type="spellStart"/>
      <w:r w:rsidR="000A6212">
        <w:t>Dout</w:t>
      </w:r>
      <w:proofErr w:type="spellEnd"/>
      <w:r w:rsidR="000A6212">
        <w:t xml:space="preserve">=0, when reset=0, all pins of GPO equals to 1. </w:t>
      </w:r>
    </w:p>
    <w:p w:rsidR="000A6212" w:rsidRDefault="000A6212">
      <w:r>
        <w:t>Stage 4</w:t>
      </w:r>
    </w:p>
    <w:p w:rsidR="009935F8" w:rsidRDefault="000A6212" w:rsidP="00217537">
      <w:r>
        <w:t xml:space="preserve">Created module Disp2cNum, </w:t>
      </w:r>
      <w:proofErr w:type="spellStart"/>
      <w:r>
        <w:t>DispHex</w:t>
      </w:r>
      <w:proofErr w:type="spellEnd"/>
      <w:r>
        <w:t xml:space="preserve">, </w:t>
      </w:r>
      <w:proofErr w:type="spellStart"/>
      <w:r>
        <w:t>DispDec</w:t>
      </w:r>
      <w:proofErr w:type="spellEnd"/>
      <w:r w:rsidR="006B4C5B">
        <w:t xml:space="preserve"> </w:t>
      </w:r>
    </w:p>
    <w:p w:rsidR="009935F8" w:rsidRDefault="009935F8" w:rsidP="000A6212">
      <w:r>
        <w:t>Stage 5</w:t>
      </w:r>
    </w:p>
    <w:p w:rsidR="009935F8" w:rsidRDefault="00996204" w:rsidP="000A6212">
      <w:r>
        <w:t xml:space="preserve">Step 1 utilise a counter to slow down the 50MHz clock, by only “go” (do calculations) when the counter is finished counting. </w:t>
      </w:r>
    </w:p>
    <w:p w:rsidR="002364D0" w:rsidRDefault="00231A33" w:rsidP="001B7D9C">
      <w:r>
        <w:t xml:space="preserve">Step 2, 3 </w:t>
      </w:r>
      <w:r w:rsidR="00996204">
        <w:t xml:space="preserve">introduced machine </w:t>
      </w:r>
      <w:r>
        <w:t xml:space="preserve">codes that tell the CPU what to do. </w:t>
      </w:r>
    </w:p>
    <w:p w:rsidR="002364D0" w:rsidRDefault="002364D0" w:rsidP="000A6212">
      <w:r>
        <w:t>Stage 6</w:t>
      </w:r>
    </w:p>
    <w:p w:rsidR="002364D0" w:rsidRDefault="002364D0" w:rsidP="000A6212">
      <w:r>
        <w:t xml:space="preserve">Assigned SW8 to implement the turbo feature, which is just bypassing the counter and use the 50MHZ clock. </w:t>
      </w:r>
    </w:p>
    <w:p w:rsidR="002364D0" w:rsidRDefault="002364D0" w:rsidP="000A6212">
      <w:r>
        <w:t>Stage 7</w:t>
      </w:r>
    </w:p>
    <w:p w:rsidR="00231A33" w:rsidRDefault="00217537" w:rsidP="000422E4">
      <w:proofErr w:type="spellStart"/>
      <w:r>
        <w:t>Implemetation</w:t>
      </w:r>
      <w:proofErr w:type="spellEnd"/>
      <w:r>
        <w:t xml:space="preserve"> of MOV command group. </w:t>
      </w:r>
      <w:r w:rsidR="000422E4">
        <w:t xml:space="preserve">Functions are </w:t>
      </w:r>
      <w:r w:rsidR="002A2A7F">
        <w:t>introduced in this stage (</w:t>
      </w:r>
      <w:proofErr w:type="spellStart"/>
      <w:r w:rsidR="002A2A7F">
        <w:t>get_number</w:t>
      </w:r>
      <w:proofErr w:type="spellEnd"/>
      <w:r w:rsidR="002A2A7F">
        <w:t xml:space="preserve">, </w:t>
      </w:r>
      <w:proofErr w:type="spellStart"/>
      <w:r w:rsidR="002A2A7F">
        <w:t>get_location</w:t>
      </w:r>
      <w:proofErr w:type="spellEnd"/>
      <w:r w:rsidR="002A2A7F">
        <w:t xml:space="preserve">). </w:t>
      </w:r>
    </w:p>
    <w:p w:rsidR="00465DD8" w:rsidRDefault="00465DD8" w:rsidP="00231A33">
      <w:r>
        <w:t>Stage 8</w:t>
      </w:r>
    </w:p>
    <w:p w:rsidR="000422E4" w:rsidRDefault="00465DD8" w:rsidP="000422E4">
      <w:r>
        <w:t xml:space="preserve">Implemented </w:t>
      </w:r>
      <w:r w:rsidR="000422E4">
        <w:t xml:space="preserve">the ACC command group to do calculations and check </w:t>
      </w:r>
      <w:proofErr w:type="spellStart"/>
      <w:r w:rsidR="000422E4">
        <w:t>argrimatic</w:t>
      </w:r>
      <w:proofErr w:type="spellEnd"/>
      <w:r w:rsidR="000422E4">
        <w:t xml:space="preserve"> overflow. </w:t>
      </w:r>
    </w:p>
    <w:p w:rsidR="000422E4" w:rsidRDefault="000422E4" w:rsidP="00231A33">
      <w:r>
        <w:t>Stage 9</w:t>
      </w:r>
    </w:p>
    <w:p w:rsidR="000422E4" w:rsidRDefault="000422E4" w:rsidP="00231A33">
      <w:proofErr w:type="gramStart"/>
      <w:r>
        <w:t>Implemented JMP command group to jump to a specific state under certain condition.</w:t>
      </w:r>
      <w:proofErr w:type="gramEnd"/>
      <w:r>
        <w:t xml:space="preserve"> </w:t>
      </w:r>
    </w:p>
    <w:p w:rsidR="000422E4" w:rsidRDefault="000422E4" w:rsidP="000422E4">
      <w:r>
        <w:t>Stage 10</w:t>
      </w:r>
    </w:p>
    <w:p w:rsidR="000422E4" w:rsidRDefault="000422E4" w:rsidP="000422E4">
      <w:r w:rsidRPr="000422E4">
        <w:t>If one bit of the RFLAG register is HIGH, jump to a specific address. After this, turn off that bit of the RFLAG register.</w:t>
      </w:r>
      <w:r w:rsidR="002A2A7F">
        <w:t xml:space="preserve"> Function regarding to command group MOV and JMP is </w:t>
      </w:r>
      <w:proofErr w:type="spellStart"/>
      <w:r w:rsidR="002A2A7F">
        <w:t>implmemted</w:t>
      </w:r>
      <w:proofErr w:type="spellEnd"/>
      <w:r w:rsidR="002A2A7F">
        <w:t xml:space="preserve"> in this stage. </w:t>
      </w:r>
    </w:p>
    <w:p w:rsidR="002A2A7F" w:rsidRDefault="002A2A7F" w:rsidP="000422E4">
      <w:r>
        <w:t>Stage 11</w:t>
      </w:r>
    </w:p>
    <w:p w:rsidR="002A2A7F" w:rsidRDefault="002A2A7F" w:rsidP="000422E4">
      <w:r>
        <w:lastRenderedPageBreak/>
        <w:t xml:space="preserve">Assigned Flag registers to debug output and created </w:t>
      </w:r>
      <w:proofErr w:type="spellStart"/>
      <w:r>
        <w:t>set_bit</w:t>
      </w:r>
      <w:proofErr w:type="spellEnd"/>
      <w:r>
        <w:t xml:space="preserve"> and </w:t>
      </w:r>
      <w:proofErr w:type="spellStart"/>
      <w:r>
        <w:t>clr_bit</w:t>
      </w:r>
      <w:proofErr w:type="spellEnd"/>
      <w:r>
        <w:t xml:space="preserve"> function to set or clear a certain bit in the register. </w:t>
      </w:r>
    </w:p>
    <w:p w:rsidR="002A2A7F" w:rsidRDefault="002A2A7F" w:rsidP="000422E4">
      <w:r>
        <w:t>Stage 12</w:t>
      </w:r>
    </w:p>
    <w:p w:rsidR="00BC5101" w:rsidRDefault="003F3FA1" w:rsidP="00231A33">
      <w:proofErr w:type="gramStart"/>
      <w:r>
        <w:t xml:space="preserve">Synchronised all </w:t>
      </w:r>
      <w:r w:rsidR="00DA59E3">
        <w:t>inputs</w:t>
      </w:r>
      <w:r>
        <w:t xml:space="preserve"> from switches and buttons.</w:t>
      </w:r>
      <w:proofErr w:type="gramEnd"/>
      <w:r>
        <w:t xml:space="preserve"> </w:t>
      </w:r>
      <w:proofErr w:type="gramStart"/>
      <w:r>
        <w:t>Added falling edge detection for push buttons to prevent multiple times assignment to its corresponding register.</w:t>
      </w:r>
      <w:proofErr w:type="gramEnd"/>
      <w:r>
        <w:t xml:space="preserve"> </w:t>
      </w:r>
    </w:p>
    <w:p w:rsidR="001B7D9C" w:rsidRDefault="001B7D9C" w:rsidP="00231A33"/>
    <w:p w:rsidR="001B7D9C" w:rsidRDefault="001B7D9C" w:rsidP="00231A33"/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Fully functional computer:</w:t>
      </w:r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color w:val="000000"/>
        </w:rPr>
        <w:t>The computer (part1) is working properly as shown in the tests, for instance: stage 9 shows the computer could execute commands from command group MOV, ACC, JMP; stage 10 shows the execution of ATC command group; finally, in stage 12, the test was performed to demonstrate that input switches could be used to take inputs, sample butt</w:t>
      </w:r>
      <w:r w:rsidR="008C5899">
        <w:rPr>
          <w:rFonts w:ascii="Calibri" w:eastAsia="Times New Roman" w:hAnsi="Calibri" w:cs="Times New Roman"/>
          <w:color w:val="000000"/>
        </w:rPr>
        <w:t xml:space="preserve">on </w:t>
      </w:r>
      <w:proofErr w:type="spellStart"/>
      <w:r w:rsidR="008C5899">
        <w:rPr>
          <w:rFonts w:ascii="Calibri" w:eastAsia="Times New Roman" w:hAnsi="Calibri" w:cs="Times New Roman"/>
          <w:color w:val="000000"/>
        </w:rPr>
        <w:t>pb</w:t>
      </w:r>
      <w:proofErr w:type="spellEnd"/>
      <w:r w:rsidR="008C5899">
        <w:rPr>
          <w:rFonts w:ascii="Calibri" w:eastAsia="Times New Roman" w:hAnsi="Calibri" w:cs="Times New Roman"/>
          <w:color w:val="000000"/>
        </w:rPr>
        <w:t>[3] could use to move data</w:t>
      </w:r>
      <w:r w:rsidRPr="001B7D9C">
        <w:rPr>
          <w:rFonts w:ascii="Calibri" w:eastAsia="Times New Roman" w:hAnsi="Calibri" w:cs="Times New Roman"/>
          <w:color w:val="000000"/>
        </w:rPr>
        <w:t xml:space="preserve"> from switches to </w:t>
      </w:r>
      <w:proofErr w:type="spellStart"/>
      <w:r w:rsidRPr="001B7D9C">
        <w:rPr>
          <w:rFonts w:ascii="Calibri" w:eastAsia="Times New Roman" w:hAnsi="Calibri" w:cs="Times New Roman"/>
          <w:color w:val="000000"/>
        </w:rPr>
        <w:t>reg</w:t>
      </w:r>
      <w:proofErr w:type="spellEnd"/>
      <w:r w:rsidRPr="001B7D9C">
        <w:rPr>
          <w:rFonts w:ascii="Calibri" w:eastAsia="Times New Roman" w:hAnsi="Calibri" w:cs="Times New Roman"/>
          <w:color w:val="000000"/>
        </w:rPr>
        <w:t>[28], one of the CPU registers, and be displayed on the 7seg display(Output).</w:t>
      </w:r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Fully functional RPN calculator:</w:t>
      </w:r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color w:val="000000"/>
        </w:rPr>
        <w:t xml:space="preserve">A RPN calculator program is written and it could perform calculation task according to the project specification. </w:t>
      </w:r>
      <w:proofErr w:type="gramStart"/>
      <w:r w:rsidRPr="001B7D9C">
        <w:rPr>
          <w:rFonts w:ascii="Calibri" w:eastAsia="Times New Roman" w:hAnsi="Calibri" w:cs="Times New Roman"/>
          <w:color w:val="000000"/>
        </w:rPr>
        <w:t>As it will be demonstrated on the board.</w:t>
      </w:r>
      <w:proofErr w:type="gramEnd"/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Understanding of the microprocessor architecture:</w:t>
      </w:r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7D9C">
        <w:rPr>
          <w:rFonts w:ascii="Calibri" w:eastAsia="Times New Roman" w:hAnsi="Calibri" w:cs="Times New Roman"/>
          <w:color w:val="000000"/>
        </w:rPr>
        <w:t>Stage 11 in the report</w:t>
      </w:r>
      <w:r w:rsidR="00B95AB6" w:rsidRPr="001B7D9C">
        <w:rPr>
          <w:rFonts w:ascii="Calibri" w:eastAsia="Times New Roman" w:hAnsi="Calibri" w:cs="Times New Roman"/>
          <w:color w:val="000000"/>
        </w:rPr>
        <w:t>.</w:t>
      </w:r>
      <w:proofErr w:type="gramEnd"/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Understanding of timing issues, including synchronisers:</w:t>
      </w:r>
    </w:p>
    <w:p w:rsidR="00B95AB6" w:rsidRDefault="00B95AB6" w:rsidP="001B7D9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Synchroniser explained in mechanism part of the stage 2 in report</w:t>
      </w:r>
      <w:r w:rsidR="00FC76F2">
        <w:rPr>
          <w:rFonts w:ascii="Calibri" w:eastAsia="Times New Roman" w:hAnsi="Calibri" w:cs="Times New Roman"/>
          <w:color w:val="000000"/>
        </w:rPr>
        <w:t>.</w:t>
      </w:r>
    </w:p>
    <w:p w:rsidR="00F53CB8" w:rsidRDefault="00F53CB8" w:rsidP="001B7D9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B7D9C" w:rsidRDefault="001B7D9C" w:rsidP="001B7D9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B7D9C">
        <w:rPr>
          <w:rFonts w:ascii="Calibri" w:eastAsia="Times New Roman" w:hAnsi="Calibri" w:cs="Times New Roman"/>
          <w:color w:val="000000"/>
        </w:rPr>
        <w:t>There are timing issue related questions answered in the report, please refer to Stage 7, Stage 8 and Stage 12.</w:t>
      </w:r>
    </w:p>
    <w:p w:rsidR="00E16BDA" w:rsidRDefault="00E16BDA" w:rsidP="001B7D9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16BDA" w:rsidRDefault="00E16BDA" w:rsidP="001B7D9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proofErr w:type="gramStart"/>
      <w:r>
        <w:rPr>
          <w:rFonts w:ascii="Calibri" w:eastAsia="Times New Roman" w:hAnsi="Calibri" w:cs="Times New Roman"/>
          <w:color w:val="000000"/>
        </w:rPr>
        <w:t xml:space="preserve">Part2 </w:t>
      </w:r>
      <w:r w:rsidR="00163C15">
        <w:rPr>
          <w:rFonts w:ascii="Calibri" w:eastAsia="Times New Roman" w:hAnsi="Calibri" w:cs="Times New Roman"/>
          <w:color w:val="000000"/>
        </w:rPr>
        <w:t>mechanism</w:t>
      </w:r>
      <w:r>
        <w:rPr>
          <w:rFonts w:ascii="Calibri" w:eastAsia="Times New Roman" w:hAnsi="Calibri" w:cs="Times New Roman"/>
          <w:color w:val="000000"/>
        </w:rPr>
        <w:t xml:space="preserve"> overall slack.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</w:p>
    <w:p w:rsidR="000368E5" w:rsidRPr="001B7D9C" w:rsidRDefault="000368E5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6FC" w:rsidRPr="00C826FC" w:rsidRDefault="001B7D9C" w:rsidP="00C826F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1B7D9C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Understanding of how the machine code works:</w:t>
      </w:r>
    </w:p>
    <w:p w:rsidR="00C826FC" w:rsidRDefault="00C826FC" w:rsidP="001B7D9C">
      <w:pPr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1"/>
          <w:szCs w:val="21"/>
        </w:rPr>
        <w:t>Refer to mechanism in stage 5</w:t>
      </w:r>
      <w:r w:rsidR="00382489">
        <w:rPr>
          <w:rFonts w:ascii="Calibri" w:eastAsia="Times New Roman" w:hAnsi="Calibri" w:cs="Times New Roman"/>
          <w:color w:val="000000"/>
          <w:sz w:val="21"/>
          <w:szCs w:val="21"/>
        </w:rPr>
        <w:t>.</w:t>
      </w:r>
    </w:p>
    <w:p w:rsidR="00195242" w:rsidRDefault="00195242" w:rsidP="001B7D9C">
      <w:pPr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95242" w:rsidRDefault="00195242" w:rsidP="001B7D9C">
      <w:pPr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</w:p>
    <w:p w:rsidR="00195242" w:rsidRDefault="00144F9C" w:rsidP="001B7D9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</w:pPr>
      <w:r w:rsidRPr="00144F9C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Understanding of how to design and implement a program</w:t>
      </w:r>
      <w:r w:rsidR="00195242" w:rsidRPr="00195242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 xml:space="preserve"> </w:t>
      </w:r>
    </w:p>
    <w:p w:rsidR="00195242" w:rsidRPr="006C0906" w:rsidRDefault="00195242" w:rsidP="001B7D9C">
      <w:pPr>
        <w:spacing w:after="0" w:line="240" w:lineRule="auto"/>
        <w:rPr>
          <w:rFonts w:ascii="Calibri" w:eastAsia="Times New Roman" w:hAnsi="Calibri" w:cs="Times New Roman"/>
          <w:color w:val="000000"/>
          <w:sz w:val="21"/>
          <w:szCs w:val="21"/>
        </w:rPr>
      </w:pPr>
      <w:r w:rsidRPr="006C0906">
        <w:rPr>
          <w:rFonts w:ascii="Calibri" w:eastAsia="Times New Roman" w:hAnsi="Calibri" w:cs="Times New Roman"/>
          <w:color w:val="000000"/>
          <w:sz w:val="21"/>
          <w:szCs w:val="21"/>
        </w:rPr>
        <w:t>Part 2 mechanism</w:t>
      </w:r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Successfully running your computer at 50 MHz or higher:</w:t>
      </w:r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 xml:space="preserve">By using Clock Control Block </w:t>
      </w:r>
      <w:proofErr w:type="spellStart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>Megafunction</w:t>
      </w:r>
      <w:proofErr w:type="spellEnd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 xml:space="preserve"> in </w:t>
      </w:r>
      <w:proofErr w:type="spellStart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>Quartus</w:t>
      </w:r>
      <w:proofErr w:type="spellEnd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 xml:space="preserve">, the clock speed was increased and therefore the CPU clock was able to run above 50 </w:t>
      </w:r>
      <w:proofErr w:type="spellStart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>MHz.</w:t>
      </w:r>
      <w:proofErr w:type="spellEnd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 xml:space="preserve"> However, it is not safe to do so because </w:t>
      </w:r>
      <w:proofErr w:type="spellStart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>Quartus</w:t>
      </w:r>
      <w:proofErr w:type="spellEnd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 xml:space="preserve"> gave the timing issue warning saying that </w:t>
      </w:r>
      <w:proofErr w:type="spellStart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>Fmax</w:t>
      </w:r>
      <w:proofErr w:type="spellEnd"/>
      <w:r w:rsidRPr="001B7D9C">
        <w:rPr>
          <w:rFonts w:ascii="Calibri" w:eastAsia="Times New Roman" w:hAnsi="Calibri" w:cs="Times New Roman"/>
          <w:color w:val="000000"/>
          <w:sz w:val="21"/>
          <w:szCs w:val="21"/>
        </w:rPr>
        <w:t xml:space="preserve"> is about 91 MHz (in the slow mode).</w:t>
      </w:r>
    </w:p>
    <w:p w:rsidR="001B7D9C" w:rsidRPr="001B7D9C" w:rsidRDefault="001B7D9C" w:rsidP="001B7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7D9C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Exceptionally good Verilog coding style:</w:t>
      </w:r>
    </w:p>
    <w:p w:rsidR="001B7D9C" w:rsidRPr="001B7D9C" w:rsidRDefault="001B7D9C" w:rsidP="001B7D9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B7D9C">
        <w:rPr>
          <w:rFonts w:ascii="Calibri" w:eastAsia="Times New Roman" w:hAnsi="Calibri" w:cs="Times New Roman"/>
          <w:color w:val="000000"/>
        </w:rPr>
        <w:t>No magic number</w:t>
      </w:r>
    </w:p>
    <w:p w:rsidR="001B7D9C" w:rsidRPr="001B7D9C" w:rsidRDefault="001B7D9C" w:rsidP="001B7D9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B7D9C">
        <w:rPr>
          <w:rFonts w:ascii="Calibri" w:eastAsia="Times New Roman" w:hAnsi="Calibri" w:cs="Times New Roman"/>
          <w:color w:val="000000"/>
        </w:rPr>
        <w:t>Detailed comments</w:t>
      </w:r>
    </w:p>
    <w:p w:rsidR="001B7D9C" w:rsidRPr="001B7D9C" w:rsidRDefault="001B7D9C" w:rsidP="001B7D9C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1B7D9C">
        <w:rPr>
          <w:rFonts w:ascii="Calibri" w:eastAsia="Times New Roman" w:hAnsi="Calibri" w:cs="Times New Roman"/>
          <w:color w:val="000000"/>
        </w:rPr>
        <w:t>No mix in use of blocking assignments and non-blocking assignments</w:t>
      </w:r>
    </w:p>
    <w:p w:rsidR="001B7D9C" w:rsidRDefault="001B7D9C" w:rsidP="00231A33"/>
    <w:p w:rsidR="00D05189" w:rsidRDefault="00D05189">
      <w:bookmarkStart w:id="0" w:name="_GoBack"/>
      <w:bookmarkEnd w:id="0"/>
    </w:p>
    <w:sectPr w:rsidR="00D0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73946"/>
    <w:multiLevelType w:val="multilevel"/>
    <w:tmpl w:val="F1B2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464"/>
    <w:rsid w:val="00013FA1"/>
    <w:rsid w:val="000368E5"/>
    <w:rsid w:val="000422E4"/>
    <w:rsid w:val="000A6212"/>
    <w:rsid w:val="000D0464"/>
    <w:rsid w:val="000F53E1"/>
    <w:rsid w:val="0014027E"/>
    <w:rsid w:val="00144F9C"/>
    <w:rsid w:val="001576DB"/>
    <w:rsid w:val="00163C15"/>
    <w:rsid w:val="00181546"/>
    <w:rsid w:val="00195242"/>
    <w:rsid w:val="001B7D9C"/>
    <w:rsid w:val="001C0E22"/>
    <w:rsid w:val="00217537"/>
    <w:rsid w:val="00231A33"/>
    <w:rsid w:val="002364D0"/>
    <w:rsid w:val="00261104"/>
    <w:rsid w:val="00283693"/>
    <w:rsid w:val="00297A9F"/>
    <w:rsid w:val="002A2A7F"/>
    <w:rsid w:val="00382489"/>
    <w:rsid w:val="00384EB1"/>
    <w:rsid w:val="003F3FA1"/>
    <w:rsid w:val="00465DD8"/>
    <w:rsid w:val="00467748"/>
    <w:rsid w:val="00474538"/>
    <w:rsid w:val="004A3564"/>
    <w:rsid w:val="005849D2"/>
    <w:rsid w:val="005868F7"/>
    <w:rsid w:val="00667E3F"/>
    <w:rsid w:val="006B4C5B"/>
    <w:rsid w:val="006C0906"/>
    <w:rsid w:val="006D4C67"/>
    <w:rsid w:val="007058F6"/>
    <w:rsid w:val="008032F1"/>
    <w:rsid w:val="008137E8"/>
    <w:rsid w:val="0084198E"/>
    <w:rsid w:val="00885ADB"/>
    <w:rsid w:val="008A09CB"/>
    <w:rsid w:val="008C5899"/>
    <w:rsid w:val="009935F8"/>
    <w:rsid w:val="00996204"/>
    <w:rsid w:val="009D3A24"/>
    <w:rsid w:val="00B95AB6"/>
    <w:rsid w:val="00BC5101"/>
    <w:rsid w:val="00C264FA"/>
    <w:rsid w:val="00C826FC"/>
    <w:rsid w:val="00CE40D2"/>
    <w:rsid w:val="00D05189"/>
    <w:rsid w:val="00D87D18"/>
    <w:rsid w:val="00D902AC"/>
    <w:rsid w:val="00D9204F"/>
    <w:rsid w:val="00D936B3"/>
    <w:rsid w:val="00DA59E3"/>
    <w:rsid w:val="00DE4067"/>
    <w:rsid w:val="00DF5434"/>
    <w:rsid w:val="00E16BDA"/>
    <w:rsid w:val="00F53CB8"/>
    <w:rsid w:val="00FA6D6D"/>
    <w:rsid w:val="00FC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BEBA7011</Template>
  <TotalTime>178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Shiyu Zhang</cp:lastModifiedBy>
  <cp:revision>47</cp:revision>
  <dcterms:created xsi:type="dcterms:W3CDTF">2016-05-23T06:54:00Z</dcterms:created>
  <dcterms:modified xsi:type="dcterms:W3CDTF">2016-05-23T10:38:00Z</dcterms:modified>
</cp:coreProperties>
</file>